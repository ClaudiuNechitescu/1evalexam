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github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url del repositorio en </w:t>
      </w:r>
      <w:r w:rsidRPr="001F2C78">
        <w:rPr>
          <w:b/>
          <w:bCs/>
        </w:rPr>
        <w:t>Github</w:t>
      </w:r>
      <w:r>
        <w:t xml:space="preserve"> adjuntada a los comentarios de la entrega; además se entregará </w:t>
      </w:r>
      <w:r w:rsidR="002610AD">
        <w:t xml:space="preserve">las imágenes del </w:t>
      </w:r>
      <w:r w:rsidR="002610AD" w:rsidRPr="001F2C78">
        <w:rPr>
          <w:b/>
          <w:bCs/>
        </w:rPr>
        <w:t>sourcetree</w:t>
      </w:r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Crea un repositorio en git llamado 1eval</w:t>
      </w:r>
      <w:r w:rsidR="000F7D15">
        <w:t>exam</w:t>
      </w:r>
      <w:r>
        <w:t>. Conéctalo con un repositorio en Github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tanto en local como en Github.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r w:rsidR="00AE173A">
        <w:t>git</w:t>
      </w:r>
      <w:r w:rsidR="00DD1A53">
        <w:t>exam</w:t>
      </w:r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r w:rsidR="000937D4">
        <w:t>c</w:t>
      </w:r>
      <w:r>
        <w:t>omitea).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(comitea).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r w:rsidR="000937D4">
        <w:t>bash</w:t>
      </w:r>
      <w:r w:rsidR="001F2FEA">
        <w:t>exam</w:t>
      </w:r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>los cambios que haya en la rama git</w:t>
      </w:r>
      <w:r w:rsidR="00CE0374">
        <w:t>exam</w:t>
      </w:r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bashexam</w:t>
      </w:r>
      <w:r>
        <w:t xml:space="preserve">. </w:t>
      </w:r>
      <w:r w:rsidR="00695D27">
        <w:t>Añade</w:t>
      </w:r>
      <w:r w:rsidR="00086BDB">
        <w:t xml:space="preserve"> el enunciado del examen de bash al repositorio</w:t>
      </w:r>
      <w:r w:rsidR="006527E8">
        <w:t xml:space="preserve"> (comitea).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(comitea).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>la rama bash</w:t>
      </w:r>
      <w:r w:rsidR="001968E1">
        <w:t>exam</w:t>
      </w:r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Clon</w:t>
      </w:r>
      <w:r w:rsidR="00BB79C9">
        <w:t>exam</w:t>
      </w:r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readme donde an</w:t>
      </w:r>
      <w:r w:rsidR="00E75834">
        <w:t>otes la hora actual (comitea).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Clon</w:t>
      </w:r>
      <w:r w:rsidR="00147650">
        <w:t>exam</w:t>
      </w:r>
      <w:r>
        <w:t xml:space="preserve"> y </w:t>
      </w:r>
      <w:r w:rsidR="004902E7">
        <w:t xml:space="preserve">sin hacer nada más, </w:t>
      </w:r>
      <w:r w:rsidR="00E925B8">
        <w:t xml:space="preserve">modifica el fichero readme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>Haz lo pertinente para subir los cambios a Github y mantener ambos repositorios actualizados</w:t>
      </w:r>
      <w:r w:rsidR="00191E96">
        <w:t xml:space="preserve"> integrando ambas modificaciones del readme.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AB8F" w14:textId="77777777" w:rsidR="00924B9E" w:rsidRDefault="00924B9E" w:rsidP="00822617">
      <w:pPr>
        <w:spacing w:line="240" w:lineRule="auto"/>
      </w:pPr>
      <w:r>
        <w:separator/>
      </w:r>
    </w:p>
  </w:endnote>
  <w:endnote w:type="continuationSeparator" w:id="0">
    <w:p w14:paraId="5B3058C9" w14:textId="77777777" w:rsidR="00924B9E" w:rsidRDefault="00924B9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3767D" w14:textId="77777777" w:rsidR="001C00A6" w:rsidRDefault="001C00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F5B6D" w14:textId="77777777" w:rsidR="001C00A6" w:rsidRDefault="001C0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67D84" w14:textId="77777777" w:rsidR="00924B9E" w:rsidRDefault="00924B9E" w:rsidP="00822617">
      <w:pPr>
        <w:spacing w:line="240" w:lineRule="auto"/>
      </w:pPr>
      <w:r>
        <w:separator/>
      </w:r>
    </w:p>
  </w:footnote>
  <w:footnote w:type="continuationSeparator" w:id="0">
    <w:p w14:paraId="2D63728F" w14:textId="77777777" w:rsidR="00924B9E" w:rsidRDefault="00924B9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97B81" w14:textId="77777777" w:rsidR="001C00A6" w:rsidRDefault="001C00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2138BEC5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1C00A6">
            <w:rPr>
              <w:b/>
              <w:sz w:val="21"/>
              <w:szCs w:val="21"/>
            </w:rPr>
            <w:t>Claudiu Andrei Nechitescu</w:t>
          </w:r>
          <w:bookmarkStart w:id="0" w:name="_GoBack"/>
          <w:bookmarkEnd w:id="0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68B43" w14:textId="77777777" w:rsidR="001C00A6" w:rsidRDefault="001C00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C00A6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924B9E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40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CLAUDIU ANDREI NECHITESCU </cp:lastModifiedBy>
  <cp:revision>49</cp:revision>
  <dcterms:created xsi:type="dcterms:W3CDTF">2020-11-11T05:51:00Z</dcterms:created>
  <dcterms:modified xsi:type="dcterms:W3CDTF">2020-11-18T15:05:00Z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